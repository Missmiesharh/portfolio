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alias w:val="Resume Name"/>
        <w:tag w:val="Resume Name"/>
        <w:id w:val="-104278397"/>
        <w:placeholder>
          <w:docPart w:val="5EE1141C371344FE94291BC710F0409B"/>
        </w:placeholder>
        <w:docPartList>
          <w:docPartGallery w:val="Quick Parts"/>
          <w:docPartCategory w:val=" Resume Name"/>
        </w:docPartList>
      </w:sdtPr>
      <w:sdtEndPr>
        <w:rPr>
          <w:bCs w:val="0"/>
          <w:caps w:val="0"/>
        </w:rPr>
      </w:sdtEndPr>
      <w:sdtContent>
        <w:p w14:paraId="57752C25" w14:textId="48713EE1" w:rsidR="00DC174A" w:rsidRPr="00AE2218" w:rsidRDefault="00BE5230" w:rsidP="00AE2218">
          <w:pPr>
            <w:pStyle w:val="SectionHeading"/>
            <w:rPr>
              <w:sz w:val="56"/>
              <w:szCs w:val="56"/>
            </w:rPr>
          </w:pPr>
          <w:sdt>
            <w:sdtPr>
              <w:rPr>
                <w:sz w:val="56"/>
                <w:szCs w:val="56"/>
              </w:rPr>
              <w:alias w:val="Author"/>
              <w:tag w:val=""/>
              <w:id w:val="1823003119"/>
              <w:placeholder>
                <w:docPart w:val="21EF538611434CBAAE959CDDFEB88A1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B1333" w:rsidRPr="00AE2218">
                <w:rPr>
                  <w:sz w:val="56"/>
                  <w:szCs w:val="56"/>
                </w:rPr>
                <w:t xml:space="preserve">Aisha </w:t>
              </w:r>
              <w:r w:rsidR="00D86A17" w:rsidRPr="00AE2218">
                <w:rPr>
                  <w:sz w:val="56"/>
                  <w:szCs w:val="56"/>
                </w:rPr>
                <w:t>Mustapha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B244388CFDD940579FF6CB82D575000F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452B6015" w14:textId="7EF9EB16" w:rsidR="00DC174A" w:rsidRDefault="00AE7025">
              <w:pPr>
                <w:pStyle w:val="NoSpacing"/>
              </w:pPr>
              <w:r>
                <w:t>Ayshamustapha99@gmail.com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49307EFD6B114FD9A9BA29502E485E63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14:paraId="2C11DAE6" w14:textId="71E2A22C" w:rsidR="00DC174A" w:rsidRDefault="00AE7025">
              <w:pPr>
                <w:pStyle w:val="NoSpacing"/>
              </w:pPr>
              <w:r>
                <w:t>Lagos</w:t>
              </w:r>
              <w:r w:rsidR="00486B55">
                <w:t xml:space="preserve">, </w:t>
              </w:r>
              <w:r>
                <w:t>Lagos. Nigeria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3BB844B60E834FF98AF82D2B3FA2883C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14:paraId="44077828" w14:textId="2CFC747C" w:rsidR="00DC174A" w:rsidRDefault="00DC174A">
              <w:pPr>
                <w:pStyle w:val="NoSpacing"/>
              </w:pPr>
              <w:r>
                <w:t>(+234) 9099414441</w:t>
              </w:r>
            </w:p>
          </w:sdtContent>
        </w:sdt>
        <w:p w14:paraId="6C0D87CB" w14:textId="50A23A77" w:rsidR="00115F59" w:rsidRDefault="00115F59">
          <w:pPr>
            <w:pStyle w:val="NoSpacing"/>
          </w:pPr>
          <w:r w:rsidRPr="00115F59">
            <w:t>https://github.com/Missmiesharh</w:t>
          </w:r>
        </w:p>
        <w:sdt>
          <w:sdtPr>
            <w:rPr>
              <w:rStyle w:val="PlaceholderText"/>
              <w:color w:val="000000"/>
            </w:rPr>
            <w:id w:val="1753779621"/>
            <w:placeholder>
              <w:docPart w:val="F32C4CA27D0343AA8582ADA640D4B025"/>
            </w:placeholder>
            <w:text/>
          </w:sdtPr>
          <w:sdtEndPr>
            <w:rPr>
              <w:rStyle w:val="PlaceholderText"/>
            </w:rPr>
          </w:sdtEndPr>
          <w:sdtContent>
            <w:p w14:paraId="3224ED2F" w14:textId="77777777" w:rsidR="00115F59" w:rsidRDefault="002B1333">
              <w:pPr>
                <w:rPr>
                  <w:rStyle w:val="PlaceholderText"/>
                  <w:color w:val="000000"/>
                </w:rPr>
              </w:pPr>
              <w:r>
                <w:rPr>
                  <w:rStyle w:val="PlaceholderText"/>
                  <w:color w:val="000000"/>
                </w:rPr>
                <w:t>https://www.linkedin.com/in/aisha.mustapha-281aa31a6</w:t>
              </w:r>
            </w:p>
          </w:sdtContent>
        </w:sdt>
        <w:p w14:paraId="2FD53C94" w14:textId="0B054C8A" w:rsidR="00DC174A" w:rsidRDefault="00BE5230"/>
      </w:sdtContent>
    </w:sdt>
    <w:p w14:paraId="2281B63C" w14:textId="77777777" w:rsidR="00DC174A" w:rsidRDefault="001B5662">
      <w:pPr>
        <w:pStyle w:val="SectionHeading"/>
      </w:pPr>
      <w:r>
        <w:t>Objectives</w:t>
      </w:r>
    </w:p>
    <w:p w14:paraId="4A9B194C" w14:textId="77777777" w:rsidR="00AE7025" w:rsidRDefault="00AE7025">
      <w:pPr>
        <w:pStyle w:val="SectionHeading"/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r w:rsidRPr="00AE7025"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t>A Forward-thinking, amenable Software Engineer with background working productively in dynamic environments. gifted at translating basic client requirements into technical development plans. Detail-oriented, organized and meticulous employee. Works at fast pace to meet tight deadlines. Enthusiastic team player ready to contribute to company success. Communicates productively with both technical and non-technical personnel and clients. Friendly provider of deep programming knowledge and invaluable final products.</w:t>
      </w:r>
      <w:r w:rsidRPr="00AE7025"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t xml:space="preserve"> </w:t>
      </w:r>
    </w:p>
    <w:p w14:paraId="344B928F" w14:textId="77777777" w:rsidR="00AE2218" w:rsidRDefault="001B5662" w:rsidP="00AE2218">
      <w:pPr>
        <w:pStyle w:val="SectionHeading"/>
      </w:pPr>
      <w:r>
        <w:t>Educatio</w:t>
      </w:r>
      <w:r w:rsidR="00AE2218">
        <w:t>N</w:t>
      </w:r>
    </w:p>
    <w:p w14:paraId="2B040526" w14:textId="44E8DBF8" w:rsidR="00226A5D" w:rsidRDefault="00226A5D" w:rsidP="00AE2218">
      <w:pPr>
        <w:pStyle w:val="SectionHeading"/>
        <w:rPr>
          <w:vanish/>
          <w:specVanish/>
        </w:rPr>
      </w:pPr>
      <w:r>
        <w:t>American University of Nigeria</w:t>
      </w:r>
    </w:p>
    <w:p w14:paraId="0FEDA625" w14:textId="35A88DBD" w:rsidR="00DC174A" w:rsidRDefault="00DC174A">
      <w:pPr>
        <w:pStyle w:val="Subsection"/>
      </w:pPr>
    </w:p>
    <w:p w14:paraId="63682191" w14:textId="77777777" w:rsidR="00A142BC" w:rsidRDefault="00226A5D" w:rsidP="00A142BC">
      <w:r>
        <w:rPr>
          <w:b/>
          <w:bCs/>
          <w:i/>
          <w:iCs/>
          <w:color w:val="D1282E" w:themeColor="text2"/>
        </w:rPr>
        <w:t>December, 2021</w:t>
      </w:r>
      <w:r w:rsidR="001B5662">
        <w:t xml:space="preserve"> </w:t>
      </w:r>
      <w:r w:rsidR="002B1333">
        <w:t>BSc. Software Engineering</w:t>
      </w:r>
    </w:p>
    <w:p w14:paraId="31AAA1AC" w14:textId="77777777" w:rsidR="00A142BC" w:rsidRPr="00A142BC" w:rsidRDefault="00BC2CE5" w:rsidP="00A142BC">
      <w:pPr>
        <w:pStyle w:val="ListParagraph"/>
        <w:numPr>
          <w:ilvl w:val="0"/>
          <w:numId w:val="29"/>
        </w:numPr>
        <w:rPr>
          <w:i/>
          <w:iCs/>
        </w:rPr>
      </w:pPr>
      <w:r w:rsidRPr="00A142BC">
        <w:rPr>
          <w:i/>
          <w:iCs/>
        </w:rPr>
        <w:t>Member of American University Honor Society</w:t>
      </w:r>
    </w:p>
    <w:p w14:paraId="7AC9B2AD" w14:textId="77777777" w:rsidR="00A142BC" w:rsidRDefault="00BC2CE5" w:rsidP="00B56BF6">
      <w:pPr>
        <w:pStyle w:val="ListParagraph"/>
        <w:numPr>
          <w:ilvl w:val="0"/>
          <w:numId w:val="29"/>
        </w:numPr>
        <w:rPr>
          <w:i/>
          <w:iCs/>
        </w:rPr>
      </w:pPr>
      <w:r w:rsidRPr="00A142BC">
        <w:rPr>
          <w:i/>
          <w:iCs/>
        </w:rPr>
        <w:t>Resident Assistant</w:t>
      </w:r>
    </w:p>
    <w:p w14:paraId="2F34BA03" w14:textId="77777777" w:rsidR="00A142BC" w:rsidRDefault="00BC2CE5" w:rsidP="00A142BC">
      <w:pPr>
        <w:pStyle w:val="ListParagraph"/>
        <w:numPr>
          <w:ilvl w:val="0"/>
          <w:numId w:val="29"/>
        </w:numPr>
        <w:rPr>
          <w:i/>
          <w:iCs/>
        </w:rPr>
      </w:pPr>
      <w:r w:rsidRPr="00A142BC">
        <w:rPr>
          <w:i/>
          <w:iCs/>
        </w:rPr>
        <w:t>Elected to President for Resident Assistant in 2020-2021</w:t>
      </w:r>
    </w:p>
    <w:p w14:paraId="25E10541" w14:textId="77777777" w:rsidR="00AE2218" w:rsidRDefault="00BC2CE5" w:rsidP="00A142BC">
      <w:pPr>
        <w:pStyle w:val="ListParagraph"/>
        <w:numPr>
          <w:ilvl w:val="0"/>
          <w:numId w:val="29"/>
        </w:numPr>
        <w:rPr>
          <w:i/>
          <w:iCs/>
        </w:rPr>
      </w:pPr>
      <w:r w:rsidRPr="00A142BC">
        <w:rPr>
          <w:i/>
          <w:iCs/>
        </w:rPr>
        <w:t>Elected President of Students Orientation Team</w:t>
      </w:r>
    </w:p>
    <w:p w14:paraId="0F573D58" w14:textId="1AE387E4" w:rsidR="00BC2CE5" w:rsidRPr="00A142BC" w:rsidRDefault="00BC2CE5" w:rsidP="00A142BC">
      <w:pPr>
        <w:pStyle w:val="ListParagraph"/>
        <w:numPr>
          <w:ilvl w:val="0"/>
          <w:numId w:val="29"/>
        </w:numPr>
        <w:rPr>
          <w:i/>
          <w:iCs/>
        </w:rPr>
      </w:pPr>
      <w:r w:rsidRPr="00A142BC">
        <w:rPr>
          <w:i/>
          <w:iCs/>
        </w:rPr>
        <w:t>Member of IEEE club</w:t>
      </w:r>
    </w:p>
    <w:p w14:paraId="1B15BB2C" w14:textId="01EEDF4E" w:rsidR="0021457D" w:rsidRPr="00E432DC" w:rsidRDefault="00A760E2" w:rsidP="003B70F8">
      <w:pPr>
        <w:pStyle w:val="SectionHeading"/>
      </w:pPr>
      <w:r w:rsidRPr="00E432DC">
        <w:t>R</w:t>
      </w:r>
      <w:r w:rsidR="0021457D" w:rsidRPr="00E432DC">
        <w:t xml:space="preserve">elevant </w:t>
      </w:r>
      <w:r w:rsidR="0021457D" w:rsidRPr="007268BD">
        <w:t>Courses</w:t>
      </w:r>
      <w:r w:rsidR="0021457D" w:rsidRPr="00E432DC">
        <w:t xml:space="preserve"> </w:t>
      </w:r>
    </w:p>
    <w:p w14:paraId="15C91E45" w14:textId="77777777" w:rsidR="0021457D" w:rsidRPr="00606539" w:rsidRDefault="0021457D" w:rsidP="0021457D">
      <w:pPr>
        <w:pStyle w:val="ListParagraph"/>
        <w:numPr>
          <w:ilvl w:val="0"/>
          <w:numId w:val="16"/>
        </w:numPr>
        <w:spacing w:afterLines="60" w:after="144" w:line="240" w:lineRule="auto"/>
        <w:rPr>
          <w:rFonts w:ascii="Arial" w:hAnsi="Arial" w:cs="Arial"/>
        </w:rPr>
      </w:pPr>
      <w:r w:rsidRPr="00606539">
        <w:rPr>
          <w:rFonts w:ascii="Arial" w:hAnsi="Arial" w:cs="Arial"/>
        </w:rPr>
        <w:t>Introduction to Programming Concepts with Python</w:t>
      </w:r>
    </w:p>
    <w:p w14:paraId="5F9AEEBE" w14:textId="77777777" w:rsidR="0021457D" w:rsidRPr="00606539" w:rsidRDefault="0021457D" w:rsidP="0021457D">
      <w:pPr>
        <w:pStyle w:val="ListParagraph"/>
        <w:numPr>
          <w:ilvl w:val="0"/>
          <w:numId w:val="16"/>
        </w:numPr>
        <w:spacing w:afterLines="60" w:after="144" w:line="240" w:lineRule="auto"/>
        <w:rPr>
          <w:rFonts w:ascii="Arial" w:hAnsi="Arial" w:cs="Arial"/>
        </w:rPr>
      </w:pPr>
      <w:r w:rsidRPr="00606539">
        <w:rPr>
          <w:rFonts w:ascii="Arial" w:hAnsi="Arial" w:cs="Arial"/>
        </w:rPr>
        <w:t>Data Structures and Algorithms</w:t>
      </w:r>
    </w:p>
    <w:p w14:paraId="55C5D945" w14:textId="77777777" w:rsidR="0021457D" w:rsidRPr="00606539" w:rsidRDefault="0021457D" w:rsidP="0021457D">
      <w:pPr>
        <w:pStyle w:val="ListParagraph"/>
        <w:numPr>
          <w:ilvl w:val="0"/>
          <w:numId w:val="16"/>
        </w:numPr>
        <w:spacing w:afterLines="60" w:after="144" w:line="240" w:lineRule="auto"/>
        <w:rPr>
          <w:rFonts w:ascii="Arial" w:hAnsi="Arial" w:cs="Arial"/>
        </w:rPr>
      </w:pPr>
      <w:r w:rsidRPr="00606539">
        <w:rPr>
          <w:rFonts w:ascii="Arial" w:hAnsi="Arial" w:cs="Arial"/>
        </w:rPr>
        <w:t>Discrete Mathematics</w:t>
      </w:r>
    </w:p>
    <w:p w14:paraId="222D1BA3" w14:textId="77777777" w:rsidR="0021457D" w:rsidRPr="00606539" w:rsidRDefault="0021457D" w:rsidP="0021457D">
      <w:pPr>
        <w:pStyle w:val="ListParagraph"/>
        <w:numPr>
          <w:ilvl w:val="0"/>
          <w:numId w:val="16"/>
        </w:numPr>
        <w:spacing w:afterLines="60" w:after="144" w:line="240" w:lineRule="auto"/>
        <w:rPr>
          <w:rFonts w:ascii="Arial" w:hAnsi="Arial" w:cs="Arial"/>
        </w:rPr>
      </w:pPr>
      <w:r w:rsidRPr="00606539">
        <w:rPr>
          <w:rFonts w:ascii="Arial" w:hAnsi="Arial" w:cs="Arial"/>
        </w:rPr>
        <w:t>Operating Systems</w:t>
      </w:r>
    </w:p>
    <w:p w14:paraId="378A0173" w14:textId="77777777" w:rsidR="0021457D" w:rsidRPr="00606539" w:rsidRDefault="0021457D" w:rsidP="0021457D">
      <w:pPr>
        <w:pStyle w:val="ListParagraph"/>
        <w:numPr>
          <w:ilvl w:val="0"/>
          <w:numId w:val="16"/>
        </w:numPr>
        <w:spacing w:afterLines="60" w:after="144" w:line="240" w:lineRule="auto"/>
        <w:rPr>
          <w:rFonts w:ascii="Arial" w:hAnsi="Arial" w:cs="Arial"/>
        </w:rPr>
      </w:pPr>
      <w:r w:rsidRPr="00606539">
        <w:rPr>
          <w:rFonts w:ascii="Arial" w:hAnsi="Arial" w:cs="Arial"/>
        </w:rPr>
        <w:t>Data Modelling (UML, ERD, DFD)</w:t>
      </w:r>
    </w:p>
    <w:p w14:paraId="44666C53" w14:textId="77777777" w:rsidR="0021457D" w:rsidRPr="00606539" w:rsidRDefault="0021457D" w:rsidP="0021457D">
      <w:pPr>
        <w:pStyle w:val="ListParagraph"/>
        <w:numPr>
          <w:ilvl w:val="0"/>
          <w:numId w:val="16"/>
        </w:numPr>
        <w:spacing w:afterLines="60" w:after="144" w:line="240" w:lineRule="auto"/>
        <w:rPr>
          <w:rFonts w:ascii="Arial" w:hAnsi="Arial" w:cs="Arial"/>
        </w:rPr>
      </w:pPr>
      <w:r w:rsidRPr="00606539">
        <w:rPr>
          <w:rFonts w:ascii="Arial" w:hAnsi="Arial" w:cs="Arial"/>
        </w:rPr>
        <w:t>Databases, Design and Architecture</w:t>
      </w:r>
    </w:p>
    <w:p w14:paraId="285673EF" w14:textId="77777777" w:rsidR="0021457D" w:rsidRPr="00606539" w:rsidRDefault="0021457D" w:rsidP="0021457D">
      <w:pPr>
        <w:pStyle w:val="ListParagraph"/>
        <w:numPr>
          <w:ilvl w:val="0"/>
          <w:numId w:val="16"/>
        </w:numPr>
        <w:spacing w:afterLines="60" w:after="144" w:line="240" w:lineRule="auto"/>
        <w:rPr>
          <w:rFonts w:ascii="Arial" w:hAnsi="Arial" w:cs="Arial"/>
        </w:rPr>
      </w:pPr>
      <w:r w:rsidRPr="00606539">
        <w:rPr>
          <w:rFonts w:ascii="Arial" w:hAnsi="Arial" w:cs="Arial"/>
        </w:rPr>
        <w:t>Introduction to Databases with MySQL and PHP</w:t>
      </w:r>
    </w:p>
    <w:p w14:paraId="17AA721E" w14:textId="77777777" w:rsidR="0021457D" w:rsidRPr="00606539" w:rsidRDefault="0021457D" w:rsidP="0021457D">
      <w:pPr>
        <w:pStyle w:val="ListParagraph"/>
        <w:numPr>
          <w:ilvl w:val="0"/>
          <w:numId w:val="16"/>
        </w:numPr>
        <w:spacing w:afterLines="60" w:after="144" w:line="240" w:lineRule="auto"/>
        <w:rPr>
          <w:rFonts w:ascii="Arial" w:hAnsi="Arial" w:cs="Arial"/>
        </w:rPr>
      </w:pPr>
      <w:r w:rsidRPr="00606539">
        <w:rPr>
          <w:rFonts w:ascii="Arial" w:hAnsi="Arial" w:cs="Arial"/>
        </w:rPr>
        <w:t>Introduction to Software Engineering with Java 8</w:t>
      </w:r>
    </w:p>
    <w:p w14:paraId="00E897A8" w14:textId="77777777" w:rsidR="0021457D" w:rsidRPr="00606539" w:rsidRDefault="0021457D" w:rsidP="0021457D">
      <w:pPr>
        <w:pStyle w:val="ListParagraph"/>
        <w:numPr>
          <w:ilvl w:val="0"/>
          <w:numId w:val="16"/>
        </w:numPr>
        <w:spacing w:afterLines="60" w:after="144" w:line="240" w:lineRule="auto"/>
        <w:rPr>
          <w:rFonts w:ascii="Arial" w:hAnsi="Arial" w:cs="Arial"/>
        </w:rPr>
      </w:pPr>
      <w:r w:rsidRPr="00606539">
        <w:rPr>
          <w:rFonts w:ascii="Arial" w:hAnsi="Arial" w:cs="Arial"/>
        </w:rPr>
        <w:t>Advanced Databases with OracleDB/PostgreSQL</w:t>
      </w:r>
    </w:p>
    <w:p w14:paraId="760EC8B1" w14:textId="77777777" w:rsidR="0021457D" w:rsidRPr="00606539" w:rsidRDefault="0021457D" w:rsidP="0021457D">
      <w:pPr>
        <w:pStyle w:val="ListParagraph"/>
        <w:numPr>
          <w:ilvl w:val="0"/>
          <w:numId w:val="16"/>
        </w:numPr>
        <w:spacing w:afterLines="60" w:after="144" w:line="240" w:lineRule="auto"/>
        <w:rPr>
          <w:rFonts w:ascii="Arial" w:hAnsi="Arial" w:cs="Arial"/>
        </w:rPr>
      </w:pPr>
      <w:r w:rsidRPr="00606539">
        <w:rPr>
          <w:rFonts w:ascii="Arial" w:hAnsi="Arial" w:cs="Arial"/>
        </w:rPr>
        <w:t>Human-Computer Interaction (HCI) – UI/UX Prototyping</w:t>
      </w:r>
    </w:p>
    <w:p w14:paraId="24F994AB" w14:textId="28590313" w:rsidR="0021457D" w:rsidRDefault="0021457D" w:rsidP="00B839FD">
      <w:pPr>
        <w:pStyle w:val="ListParagraph"/>
        <w:numPr>
          <w:ilvl w:val="0"/>
          <w:numId w:val="16"/>
        </w:numPr>
        <w:spacing w:afterLines="60" w:after="144" w:line="240" w:lineRule="auto"/>
        <w:rPr>
          <w:rFonts w:ascii="Arial" w:hAnsi="Arial" w:cs="Arial"/>
        </w:rPr>
      </w:pPr>
      <w:r w:rsidRPr="00606539">
        <w:rPr>
          <w:rFonts w:ascii="Arial" w:hAnsi="Arial" w:cs="Arial"/>
        </w:rPr>
        <w:t>Web Systems and Architecture – Building with JavaScript</w:t>
      </w:r>
    </w:p>
    <w:p w14:paraId="79D7AE77" w14:textId="77777777" w:rsidR="00B839FD" w:rsidRPr="00B839FD" w:rsidRDefault="00B839FD" w:rsidP="00B839FD">
      <w:pPr>
        <w:pStyle w:val="ListParagraph"/>
        <w:spacing w:afterLines="60" w:after="144" w:line="240" w:lineRule="auto"/>
        <w:rPr>
          <w:rFonts w:ascii="Arial" w:hAnsi="Arial" w:cs="Arial"/>
        </w:rPr>
      </w:pPr>
    </w:p>
    <w:p w14:paraId="022F65D7" w14:textId="017B2C12" w:rsidR="00DC174A" w:rsidRDefault="001B5662">
      <w:pPr>
        <w:pStyle w:val="SectionHeading"/>
      </w:pPr>
      <w:r>
        <w:t>Experience</w:t>
      </w:r>
    </w:p>
    <w:p w14:paraId="0B5566AF" w14:textId="77777777" w:rsidR="00924663" w:rsidRPr="00924663" w:rsidRDefault="00924663" w:rsidP="009246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</w:rPr>
      </w:pPr>
      <w:r w:rsidRPr="00924663">
        <w:rPr>
          <w:rFonts w:ascii="Arial" w:eastAsia="Times New Roman" w:hAnsi="Arial" w:cs="Arial"/>
          <w:b/>
          <w:bCs/>
          <w:color w:val="46464E"/>
          <w:sz w:val="21"/>
          <w:szCs w:val="21"/>
        </w:rPr>
        <w:t>PROJECTS</w:t>
      </w:r>
    </w:p>
    <w:p w14:paraId="6650F042" w14:textId="77777777" w:rsidR="00924663" w:rsidRPr="00924663" w:rsidRDefault="00924663" w:rsidP="009246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</w:rPr>
      </w:pPr>
      <w:r w:rsidRPr="00924663">
        <w:rPr>
          <w:rFonts w:ascii="Arial" w:eastAsia="Times New Roman" w:hAnsi="Arial" w:cs="Arial"/>
          <w:b/>
          <w:bCs/>
          <w:color w:val="46464E"/>
          <w:sz w:val="21"/>
          <w:szCs w:val="21"/>
        </w:rPr>
        <w:t>Online Hotel Management System:</w:t>
      </w:r>
    </w:p>
    <w:p w14:paraId="4A1E0604" w14:textId="77777777" w:rsidR="00924663" w:rsidRPr="00924663" w:rsidRDefault="00924663" w:rsidP="00924663">
      <w:pPr>
        <w:numPr>
          <w:ilvl w:val="0"/>
          <w:numId w:val="20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924663">
        <w:rPr>
          <w:rFonts w:ascii="Arial" w:eastAsia="Times New Roman" w:hAnsi="Arial" w:cs="Arial"/>
          <w:sz w:val="21"/>
          <w:szCs w:val="21"/>
        </w:rPr>
        <w:lastRenderedPageBreak/>
        <w:t>Designed the web view of the application using HTML, CSS and JavaScript</w:t>
      </w:r>
    </w:p>
    <w:p w14:paraId="7CD9B2D2" w14:textId="77777777" w:rsidR="00924663" w:rsidRPr="00924663" w:rsidRDefault="00924663" w:rsidP="00924663">
      <w:pPr>
        <w:numPr>
          <w:ilvl w:val="0"/>
          <w:numId w:val="20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924663">
        <w:rPr>
          <w:rFonts w:ascii="Arial" w:eastAsia="Times New Roman" w:hAnsi="Arial" w:cs="Arial"/>
          <w:sz w:val="21"/>
          <w:szCs w:val="21"/>
        </w:rPr>
        <w:t>Implemented the logic for the application server using PHP and MySQL</w:t>
      </w:r>
    </w:p>
    <w:p w14:paraId="46AE2DA8" w14:textId="77777777" w:rsidR="00924663" w:rsidRPr="00924663" w:rsidRDefault="00924663" w:rsidP="00924663">
      <w:pPr>
        <w:numPr>
          <w:ilvl w:val="0"/>
          <w:numId w:val="20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924663">
        <w:rPr>
          <w:rFonts w:ascii="Arial" w:eastAsia="Times New Roman" w:hAnsi="Arial" w:cs="Arial"/>
          <w:sz w:val="21"/>
          <w:szCs w:val="21"/>
        </w:rPr>
        <w:t>Authenticate user via email and password, allows user to book rooms for a specified period of time.</w:t>
      </w:r>
    </w:p>
    <w:p w14:paraId="231A5A2E" w14:textId="77777777" w:rsidR="00924663" w:rsidRPr="00924663" w:rsidRDefault="00924663" w:rsidP="00924663">
      <w:pPr>
        <w:numPr>
          <w:ilvl w:val="0"/>
          <w:numId w:val="20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924663">
        <w:rPr>
          <w:rFonts w:ascii="Arial" w:eastAsia="Times New Roman" w:hAnsi="Arial" w:cs="Arial"/>
          <w:sz w:val="21"/>
          <w:szCs w:val="21"/>
        </w:rPr>
        <w:t>Authenticate Admin via Username and password, allows the admin to perform CRUD operations whilst regulating and overseeing the hotel's affairs from wherever.</w:t>
      </w:r>
    </w:p>
    <w:p w14:paraId="45024983" w14:textId="77777777" w:rsidR="00924663" w:rsidRPr="00924663" w:rsidRDefault="00924663" w:rsidP="00924663">
      <w:pPr>
        <w:numPr>
          <w:ilvl w:val="0"/>
          <w:numId w:val="20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924663">
        <w:rPr>
          <w:rFonts w:ascii="Arial" w:eastAsia="Times New Roman" w:hAnsi="Arial" w:cs="Arial"/>
          <w:sz w:val="21"/>
          <w:szCs w:val="21"/>
        </w:rPr>
        <w:t>Implemented features such as reservations requests, room bookings, payments, staff attendance, and a monitoring dashboard.</w:t>
      </w:r>
    </w:p>
    <w:p w14:paraId="03CB0647" w14:textId="77777777" w:rsidR="00924663" w:rsidRPr="00924663" w:rsidRDefault="00924663" w:rsidP="00924663">
      <w:pPr>
        <w:numPr>
          <w:ilvl w:val="0"/>
          <w:numId w:val="20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924663">
        <w:rPr>
          <w:rFonts w:ascii="Arial" w:eastAsia="Times New Roman" w:hAnsi="Arial" w:cs="Arial"/>
          <w:sz w:val="21"/>
          <w:szCs w:val="21"/>
        </w:rPr>
        <w:t>Used critical thinking to break down problems, evaluate solutions and make decisions.</w:t>
      </w:r>
    </w:p>
    <w:p w14:paraId="05649D91" w14:textId="77777777" w:rsidR="00924663" w:rsidRPr="00924663" w:rsidRDefault="00924663" w:rsidP="009246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</w:rPr>
      </w:pPr>
      <w:r w:rsidRPr="00924663">
        <w:rPr>
          <w:rFonts w:ascii="Arial" w:eastAsia="Times New Roman" w:hAnsi="Arial" w:cs="Arial"/>
          <w:b/>
          <w:bCs/>
          <w:color w:val="46464E"/>
          <w:sz w:val="21"/>
          <w:szCs w:val="21"/>
        </w:rPr>
        <w:t>Netflix Homepage</w:t>
      </w:r>
    </w:p>
    <w:p w14:paraId="7FFD8948" w14:textId="77777777" w:rsidR="00924663" w:rsidRPr="00924663" w:rsidRDefault="00924663" w:rsidP="00924663">
      <w:pPr>
        <w:numPr>
          <w:ilvl w:val="0"/>
          <w:numId w:val="22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924663">
        <w:rPr>
          <w:rFonts w:ascii="Arial" w:eastAsia="Times New Roman" w:hAnsi="Arial" w:cs="Arial"/>
          <w:sz w:val="21"/>
          <w:szCs w:val="21"/>
        </w:rPr>
        <w:t>Designed a Clone of Netflix homepage</w:t>
      </w:r>
    </w:p>
    <w:p w14:paraId="3C88858B" w14:textId="77777777" w:rsidR="00924663" w:rsidRPr="00924663" w:rsidRDefault="00924663" w:rsidP="00924663">
      <w:pPr>
        <w:numPr>
          <w:ilvl w:val="0"/>
          <w:numId w:val="22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924663">
        <w:rPr>
          <w:rFonts w:ascii="Arial" w:eastAsia="Times New Roman" w:hAnsi="Arial" w:cs="Arial"/>
          <w:sz w:val="21"/>
          <w:szCs w:val="21"/>
        </w:rPr>
        <w:t>Developed user interfaces using React JS</w:t>
      </w:r>
    </w:p>
    <w:p w14:paraId="5C77FF09" w14:textId="77777777" w:rsidR="00924663" w:rsidRPr="00924663" w:rsidRDefault="00924663" w:rsidP="00924663">
      <w:pPr>
        <w:numPr>
          <w:ilvl w:val="0"/>
          <w:numId w:val="22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924663">
        <w:rPr>
          <w:rFonts w:ascii="Arial" w:eastAsia="Times New Roman" w:hAnsi="Arial" w:cs="Arial"/>
          <w:sz w:val="21"/>
          <w:szCs w:val="21"/>
        </w:rPr>
        <w:t>Discussed issues with team members to provide resolution and apply best practices.</w:t>
      </w:r>
    </w:p>
    <w:p w14:paraId="027FD86F" w14:textId="77777777" w:rsidR="00924663" w:rsidRPr="00924663" w:rsidRDefault="00924663" w:rsidP="00924663">
      <w:pPr>
        <w:numPr>
          <w:ilvl w:val="0"/>
          <w:numId w:val="22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924663">
        <w:rPr>
          <w:rFonts w:ascii="Arial" w:eastAsia="Times New Roman" w:hAnsi="Arial" w:cs="Arial"/>
          <w:sz w:val="21"/>
          <w:szCs w:val="21"/>
        </w:rPr>
        <w:t>Designed intuitive graphical user interfaces to improve user experience.</w:t>
      </w:r>
    </w:p>
    <w:p w14:paraId="7D9EDDD5" w14:textId="77777777" w:rsidR="00924663" w:rsidRPr="00924663" w:rsidRDefault="00924663" w:rsidP="009246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</w:rPr>
      </w:pPr>
      <w:proofErr w:type="spellStart"/>
      <w:r w:rsidRPr="00924663">
        <w:rPr>
          <w:rFonts w:ascii="Arial" w:eastAsia="Times New Roman" w:hAnsi="Arial" w:cs="Arial"/>
          <w:b/>
          <w:bCs/>
          <w:color w:val="46464E"/>
          <w:sz w:val="21"/>
          <w:szCs w:val="21"/>
        </w:rPr>
        <w:t>Kwizo</w:t>
      </w:r>
      <w:proofErr w:type="spellEnd"/>
    </w:p>
    <w:p w14:paraId="52B12778" w14:textId="77777777" w:rsidR="00924663" w:rsidRPr="00924663" w:rsidRDefault="00924663" w:rsidP="00924663">
      <w:pPr>
        <w:numPr>
          <w:ilvl w:val="0"/>
          <w:numId w:val="23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924663">
        <w:rPr>
          <w:rFonts w:ascii="Arial" w:eastAsia="Times New Roman" w:hAnsi="Arial" w:cs="Arial"/>
          <w:sz w:val="21"/>
          <w:szCs w:val="21"/>
        </w:rPr>
        <w:t>Developed a Kahoot clone</w:t>
      </w:r>
    </w:p>
    <w:p w14:paraId="71441782" w14:textId="77777777" w:rsidR="00924663" w:rsidRPr="00924663" w:rsidRDefault="00924663" w:rsidP="00924663">
      <w:pPr>
        <w:numPr>
          <w:ilvl w:val="0"/>
          <w:numId w:val="23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924663">
        <w:rPr>
          <w:rFonts w:ascii="Arial" w:eastAsia="Times New Roman" w:hAnsi="Arial" w:cs="Arial"/>
          <w:sz w:val="21"/>
          <w:szCs w:val="21"/>
        </w:rPr>
        <w:t>Developed clear specifications for project plans using customer requirements.</w:t>
      </w:r>
    </w:p>
    <w:p w14:paraId="5C46CC2A" w14:textId="49D9AAEC" w:rsidR="00924663" w:rsidRPr="00AE2218" w:rsidRDefault="00924663" w:rsidP="00924663">
      <w:pPr>
        <w:numPr>
          <w:ilvl w:val="0"/>
          <w:numId w:val="23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924663">
        <w:rPr>
          <w:rFonts w:ascii="Arial" w:eastAsia="Times New Roman" w:hAnsi="Arial" w:cs="Arial"/>
          <w:sz w:val="21"/>
          <w:szCs w:val="21"/>
        </w:rPr>
        <w:t>Analyzed source code to identify functionality issues.</w:t>
      </w:r>
    </w:p>
    <w:p w14:paraId="3E7EEC50" w14:textId="263C84F7" w:rsidR="00BC2CE5" w:rsidRDefault="00BC2CE5" w:rsidP="00BC2CE5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46464E"/>
          <w:sz w:val="21"/>
          <w:szCs w:val="21"/>
        </w:rPr>
      </w:pPr>
    </w:p>
    <w:p w14:paraId="724647F7" w14:textId="0937F387" w:rsidR="00BC2CE5" w:rsidRPr="00BC2CE5" w:rsidRDefault="00BC2CE5" w:rsidP="00BC2CE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6464E"/>
          <w:sz w:val="21"/>
          <w:szCs w:val="21"/>
        </w:rPr>
      </w:pPr>
      <w:r w:rsidRPr="00BC2CE5">
        <w:rPr>
          <w:rFonts w:ascii="Arial" w:eastAsia="Times New Roman" w:hAnsi="Arial" w:cs="Arial"/>
          <w:b/>
          <w:bCs/>
          <w:color w:val="46464E"/>
          <w:sz w:val="21"/>
          <w:szCs w:val="21"/>
        </w:rPr>
        <w:t>Software Developer Intern|</w:t>
      </w:r>
      <w:r>
        <w:rPr>
          <w:rFonts w:ascii="Arial" w:eastAsia="Times New Roman" w:hAnsi="Arial" w:cs="Arial"/>
          <w:b/>
          <w:bCs/>
          <w:color w:val="46464E"/>
          <w:sz w:val="21"/>
          <w:szCs w:val="21"/>
        </w:rPr>
        <w:t xml:space="preserve"> </w:t>
      </w:r>
      <w:proofErr w:type="spellStart"/>
      <w:r w:rsidRPr="00BC2CE5">
        <w:rPr>
          <w:rFonts w:ascii="Arial" w:eastAsia="Times New Roman" w:hAnsi="Arial" w:cs="Arial"/>
          <w:b/>
          <w:bCs/>
          <w:color w:val="46464E"/>
          <w:sz w:val="21"/>
          <w:szCs w:val="21"/>
        </w:rPr>
        <w:t>Upperlink</w:t>
      </w:r>
      <w:proofErr w:type="spellEnd"/>
      <w:r w:rsidRPr="00BC2CE5">
        <w:rPr>
          <w:rFonts w:ascii="Arial" w:eastAsia="Times New Roman" w:hAnsi="Arial" w:cs="Arial"/>
          <w:b/>
          <w:bCs/>
          <w:color w:val="46464E"/>
          <w:sz w:val="21"/>
          <w:szCs w:val="21"/>
        </w:rPr>
        <w:t xml:space="preserve"> </w:t>
      </w:r>
      <w:proofErr w:type="spellStart"/>
      <w:r w:rsidRPr="00BC2CE5">
        <w:rPr>
          <w:rFonts w:ascii="Arial" w:eastAsia="Times New Roman" w:hAnsi="Arial" w:cs="Arial"/>
          <w:b/>
          <w:bCs/>
          <w:color w:val="46464E"/>
          <w:sz w:val="21"/>
          <w:szCs w:val="21"/>
        </w:rPr>
        <w:t>Lmd</w:t>
      </w:r>
      <w:proofErr w:type="spellEnd"/>
      <w:r w:rsidRPr="00BC2CE5">
        <w:rPr>
          <w:rFonts w:ascii="Arial" w:eastAsia="Times New Roman" w:hAnsi="Arial" w:cs="Arial"/>
          <w:b/>
          <w:bCs/>
          <w:color w:val="46464E"/>
          <w:sz w:val="21"/>
          <w:szCs w:val="21"/>
        </w:rPr>
        <w:t>.</w:t>
      </w:r>
    </w:p>
    <w:p w14:paraId="0D43D1C9" w14:textId="77777777" w:rsidR="00BC2CE5" w:rsidRPr="00BC2CE5" w:rsidRDefault="00BC2CE5" w:rsidP="00BC2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</w:rPr>
      </w:pPr>
      <w:r w:rsidRPr="00BC2CE5">
        <w:rPr>
          <w:rFonts w:ascii="Arial" w:eastAsia="Times New Roman" w:hAnsi="Arial" w:cs="Arial"/>
          <w:color w:val="46464E"/>
          <w:sz w:val="21"/>
          <w:szCs w:val="21"/>
        </w:rPr>
        <w:t>Lagos - April 2021 - Current</w:t>
      </w:r>
    </w:p>
    <w:p w14:paraId="3ED0351C" w14:textId="77777777" w:rsidR="00BC2CE5" w:rsidRPr="00BC2CE5" w:rsidRDefault="00BC2CE5" w:rsidP="00BC2CE5">
      <w:pPr>
        <w:numPr>
          <w:ilvl w:val="0"/>
          <w:numId w:val="25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BC2CE5">
        <w:rPr>
          <w:rFonts w:ascii="Arial" w:eastAsia="Times New Roman" w:hAnsi="Arial" w:cs="Arial"/>
          <w:sz w:val="21"/>
          <w:szCs w:val="21"/>
        </w:rPr>
        <w:t>Worked with developers to identify and remove software bugs.</w:t>
      </w:r>
    </w:p>
    <w:p w14:paraId="549243A5" w14:textId="77777777" w:rsidR="00BC2CE5" w:rsidRPr="00BC2CE5" w:rsidRDefault="00BC2CE5" w:rsidP="00BC2CE5">
      <w:pPr>
        <w:numPr>
          <w:ilvl w:val="0"/>
          <w:numId w:val="25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BC2CE5">
        <w:rPr>
          <w:rFonts w:ascii="Arial" w:eastAsia="Times New Roman" w:hAnsi="Arial" w:cs="Arial"/>
          <w:sz w:val="21"/>
          <w:szCs w:val="21"/>
        </w:rPr>
        <w:t>Worked closely with peers to identify issues and provide suitable resolutions.</w:t>
      </w:r>
    </w:p>
    <w:p w14:paraId="0A39EDEE" w14:textId="77777777" w:rsidR="00BC2CE5" w:rsidRPr="00BC2CE5" w:rsidRDefault="00BC2CE5" w:rsidP="00BC2CE5">
      <w:pPr>
        <w:numPr>
          <w:ilvl w:val="0"/>
          <w:numId w:val="25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BC2CE5">
        <w:rPr>
          <w:rFonts w:ascii="Arial" w:eastAsia="Times New Roman" w:hAnsi="Arial" w:cs="Arial"/>
          <w:sz w:val="21"/>
          <w:szCs w:val="21"/>
        </w:rPr>
        <w:t>Created interactive websites with software development department using React JS and Angular frameworks.</w:t>
      </w:r>
    </w:p>
    <w:p w14:paraId="6B6986E5" w14:textId="77777777" w:rsidR="00BC2CE5" w:rsidRPr="00BC2CE5" w:rsidRDefault="00BC2CE5" w:rsidP="00BC2CE5">
      <w:pPr>
        <w:numPr>
          <w:ilvl w:val="0"/>
          <w:numId w:val="25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BC2CE5">
        <w:rPr>
          <w:rFonts w:ascii="Arial" w:eastAsia="Times New Roman" w:hAnsi="Arial" w:cs="Arial"/>
          <w:sz w:val="21"/>
          <w:szCs w:val="21"/>
        </w:rPr>
        <w:t>Learned software engineering process improvements and best practices.</w:t>
      </w:r>
    </w:p>
    <w:p w14:paraId="4A68EB50" w14:textId="77777777" w:rsidR="00BC2CE5" w:rsidRPr="00BC2CE5" w:rsidRDefault="00BC2CE5" w:rsidP="00BC2CE5">
      <w:pPr>
        <w:numPr>
          <w:ilvl w:val="0"/>
          <w:numId w:val="25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BC2CE5">
        <w:rPr>
          <w:rFonts w:ascii="Arial" w:eastAsia="Times New Roman" w:hAnsi="Arial" w:cs="Arial"/>
          <w:sz w:val="21"/>
          <w:szCs w:val="21"/>
        </w:rPr>
        <w:t>Wrote clear, clean code for various projects.</w:t>
      </w:r>
    </w:p>
    <w:p w14:paraId="36183A19" w14:textId="7E5870C3" w:rsidR="00BC2CE5" w:rsidRPr="00AE2218" w:rsidRDefault="00BC2CE5" w:rsidP="00BC2CE5">
      <w:pPr>
        <w:numPr>
          <w:ilvl w:val="0"/>
          <w:numId w:val="25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sz w:val="21"/>
          <w:szCs w:val="21"/>
        </w:rPr>
      </w:pPr>
      <w:r w:rsidRPr="00BC2CE5">
        <w:rPr>
          <w:rFonts w:ascii="Arial" w:eastAsia="Times New Roman" w:hAnsi="Arial" w:cs="Arial"/>
          <w:sz w:val="21"/>
          <w:szCs w:val="21"/>
        </w:rPr>
        <w:t>Assisted with creating software program.</w:t>
      </w:r>
    </w:p>
    <w:p w14:paraId="21EAE632" w14:textId="77777777" w:rsidR="003C036D" w:rsidRPr="00BC2CE5" w:rsidRDefault="003C036D" w:rsidP="003C036D">
      <w:p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46464E"/>
          <w:sz w:val="21"/>
          <w:szCs w:val="21"/>
        </w:rPr>
      </w:pPr>
    </w:p>
    <w:p w14:paraId="1430519E" w14:textId="6BF1E7EB" w:rsidR="00BC2CE5" w:rsidRPr="00BC2CE5" w:rsidRDefault="00BC2CE5" w:rsidP="00BC2CE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6464E"/>
          <w:sz w:val="21"/>
          <w:szCs w:val="21"/>
        </w:rPr>
      </w:pPr>
      <w:r w:rsidRPr="00BC2CE5">
        <w:rPr>
          <w:rFonts w:ascii="Arial" w:eastAsia="Times New Roman" w:hAnsi="Arial" w:cs="Arial"/>
          <w:b/>
          <w:bCs/>
          <w:color w:val="46464E"/>
          <w:sz w:val="21"/>
          <w:szCs w:val="21"/>
        </w:rPr>
        <w:t>Student Leader</w:t>
      </w:r>
      <w:r w:rsidR="002A6823">
        <w:rPr>
          <w:rFonts w:ascii="Arial" w:eastAsia="Times New Roman" w:hAnsi="Arial" w:cs="Arial"/>
          <w:b/>
          <w:bCs/>
          <w:color w:val="46464E"/>
          <w:sz w:val="21"/>
          <w:szCs w:val="21"/>
        </w:rPr>
        <w:t xml:space="preserve"> </w:t>
      </w:r>
      <w:r w:rsidRPr="00BC2CE5">
        <w:rPr>
          <w:rFonts w:ascii="Arial" w:eastAsia="Times New Roman" w:hAnsi="Arial" w:cs="Arial"/>
          <w:b/>
          <w:bCs/>
          <w:color w:val="46464E"/>
          <w:sz w:val="21"/>
          <w:szCs w:val="21"/>
        </w:rPr>
        <w:t>|</w:t>
      </w:r>
      <w:r w:rsidR="002A6823">
        <w:rPr>
          <w:rFonts w:ascii="Arial" w:eastAsia="Times New Roman" w:hAnsi="Arial" w:cs="Arial"/>
          <w:b/>
          <w:bCs/>
          <w:color w:val="46464E"/>
          <w:sz w:val="21"/>
          <w:szCs w:val="21"/>
        </w:rPr>
        <w:t xml:space="preserve"> </w:t>
      </w:r>
      <w:r w:rsidRPr="00BC2CE5">
        <w:rPr>
          <w:rFonts w:ascii="Arial" w:eastAsia="Times New Roman" w:hAnsi="Arial" w:cs="Arial"/>
          <w:b/>
          <w:bCs/>
          <w:color w:val="46464E"/>
          <w:sz w:val="21"/>
          <w:szCs w:val="21"/>
        </w:rPr>
        <w:t>American University of Nigeria</w:t>
      </w:r>
    </w:p>
    <w:p w14:paraId="1CB7E8A0" w14:textId="5F122A25" w:rsidR="00BC2CE5" w:rsidRDefault="00BC2CE5" w:rsidP="00BC2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</w:rPr>
      </w:pPr>
      <w:r w:rsidRPr="00BC2CE5">
        <w:rPr>
          <w:rFonts w:ascii="Arial" w:eastAsia="Times New Roman" w:hAnsi="Arial" w:cs="Arial"/>
          <w:color w:val="46464E"/>
          <w:sz w:val="21"/>
          <w:szCs w:val="21"/>
        </w:rPr>
        <w:t>December 2020 - December 2021</w:t>
      </w:r>
    </w:p>
    <w:p w14:paraId="387D71FB" w14:textId="77777777" w:rsidR="00BC2CE5" w:rsidRPr="00AE2218" w:rsidRDefault="00BC2CE5" w:rsidP="00BC2CE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E2218">
        <w:rPr>
          <w:rFonts w:ascii="Arial" w:eastAsia="Times New Roman" w:hAnsi="Arial" w:cs="Arial"/>
          <w:sz w:val="21"/>
          <w:szCs w:val="21"/>
        </w:rPr>
        <w:t>Evaluated strengths of team members and assessed vacancies to match volunteers with positions</w:t>
      </w:r>
    </w:p>
    <w:p w14:paraId="3F8A720A" w14:textId="77777777" w:rsidR="00BC2CE5" w:rsidRPr="00AE2218" w:rsidRDefault="00BC2CE5" w:rsidP="00BC2CE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E2218">
        <w:rPr>
          <w:rFonts w:ascii="Arial" w:eastAsia="Times New Roman" w:hAnsi="Arial" w:cs="Arial"/>
          <w:sz w:val="21"/>
          <w:szCs w:val="21"/>
        </w:rPr>
        <w:t>Managed volunteer calendar and verified coverage of key roles during volunteer unavailability</w:t>
      </w:r>
    </w:p>
    <w:p w14:paraId="3D45CAE4" w14:textId="77777777" w:rsidR="00BC2CE5" w:rsidRPr="00AE2218" w:rsidRDefault="00BC2CE5" w:rsidP="00BC2CE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E2218">
        <w:rPr>
          <w:rFonts w:ascii="Arial" w:eastAsia="Times New Roman" w:hAnsi="Arial" w:cs="Arial"/>
          <w:sz w:val="21"/>
          <w:szCs w:val="21"/>
        </w:rPr>
        <w:t>Recruited and trained new volunteers on volunteer program goals and objectives</w:t>
      </w:r>
    </w:p>
    <w:p w14:paraId="39855DD4" w14:textId="77777777" w:rsidR="00BC2CE5" w:rsidRPr="00AE2218" w:rsidRDefault="00BC2CE5" w:rsidP="00BC2CE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E2218">
        <w:rPr>
          <w:rFonts w:ascii="Arial" w:eastAsia="Times New Roman" w:hAnsi="Arial" w:cs="Arial"/>
          <w:sz w:val="21"/>
          <w:szCs w:val="21"/>
        </w:rPr>
        <w:t>Worked with leadership staff and special committees to define volunteer mission and set standards</w:t>
      </w:r>
    </w:p>
    <w:p w14:paraId="4C6D4F0E" w14:textId="77777777" w:rsidR="00BC2CE5" w:rsidRPr="00AE2218" w:rsidRDefault="00BC2CE5" w:rsidP="00BC2CE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E2218">
        <w:rPr>
          <w:rFonts w:ascii="Arial" w:eastAsia="Times New Roman" w:hAnsi="Arial" w:cs="Arial"/>
          <w:sz w:val="21"/>
          <w:szCs w:val="21"/>
        </w:rPr>
        <w:t>Performed skills assessments to link volunteers to roles matching individual skills and competencies</w:t>
      </w:r>
    </w:p>
    <w:p w14:paraId="187E990A" w14:textId="77777777" w:rsidR="00BC2CE5" w:rsidRPr="00AE2218" w:rsidRDefault="00BC2CE5" w:rsidP="00BC2CE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E2218">
        <w:rPr>
          <w:rFonts w:ascii="Arial" w:eastAsia="Times New Roman" w:hAnsi="Arial" w:cs="Arial"/>
          <w:sz w:val="21"/>
          <w:szCs w:val="21"/>
        </w:rPr>
        <w:t>Oversaw training and mentoring of up to 45 new team members each quarter</w:t>
      </w:r>
    </w:p>
    <w:p w14:paraId="4BC1DD03" w14:textId="77777777" w:rsidR="00BC2CE5" w:rsidRPr="00AE2218" w:rsidRDefault="00BC2CE5" w:rsidP="00BC2CE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E2218">
        <w:rPr>
          <w:rFonts w:ascii="Arial" w:eastAsia="Times New Roman" w:hAnsi="Arial" w:cs="Arial"/>
          <w:sz w:val="21"/>
          <w:szCs w:val="21"/>
        </w:rPr>
        <w:t>Coordinated logistics of scheduling, supplying and transporting volunteers</w:t>
      </w:r>
    </w:p>
    <w:p w14:paraId="6748A7C2" w14:textId="77777777" w:rsidR="00BC2CE5" w:rsidRPr="00AE2218" w:rsidRDefault="00BC2CE5" w:rsidP="00BC2CE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E2218">
        <w:rPr>
          <w:rFonts w:ascii="Arial" w:eastAsia="Times New Roman" w:hAnsi="Arial" w:cs="Arial"/>
          <w:sz w:val="21"/>
          <w:szCs w:val="21"/>
        </w:rPr>
        <w:t>Supervised and promoted volunteers into permanent roles based on staff feedback</w:t>
      </w:r>
    </w:p>
    <w:p w14:paraId="6958BE5A" w14:textId="77777777" w:rsidR="00BC2CE5" w:rsidRPr="00AE2218" w:rsidRDefault="00BC2CE5" w:rsidP="00BC2CE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E2218">
        <w:rPr>
          <w:rFonts w:ascii="Arial" w:eastAsia="Times New Roman" w:hAnsi="Arial" w:cs="Arial"/>
          <w:sz w:val="21"/>
          <w:szCs w:val="21"/>
        </w:rPr>
        <w:t>Volunteered to help with special projects of varying degrees of complexity</w:t>
      </w:r>
    </w:p>
    <w:p w14:paraId="0C8B6CB9" w14:textId="77777777" w:rsidR="00BC2CE5" w:rsidRPr="00AE2218" w:rsidRDefault="00BC2CE5" w:rsidP="00BC2CE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E2218">
        <w:rPr>
          <w:rFonts w:ascii="Arial" w:eastAsia="Times New Roman" w:hAnsi="Arial" w:cs="Arial"/>
          <w:sz w:val="21"/>
          <w:szCs w:val="21"/>
        </w:rPr>
        <w:t>Remained solutions-oriented in face of complex problems to assist management and overall business direction</w:t>
      </w:r>
    </w:p>
    <w:p w14:paraId="56E7C03B" w14:textId="4EFCBD3F" w:rsidR="00BC2CE5" w:rsidRPr="00AE2218" w:rsidRDefault="00BC2CE5" w:rsidP="00BC2CE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E2218">
        <w:rPr>
          <w:rFonts w:ascii="Arial" w:eastAsia="Times New Roman" w:hAnsi="Arial" w:cs="Arial"/>
          <w:sz w:val="21"/>
          <w:szCs w:val="21"/>
        </w:rPr>
        <w:t>Served as corporate liaison for finance, IT and marketing departments.</w:t>
      </w:r>
    </w:p>
    <w:p w14:paraId="50F4EF61" w14:textId="0EB46C74" w:rsidR="00BC2CE5" w:rsidRDefault="00BC2CE5" w:rsidP="00BC2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</w:rPr>
      </w:pPr>
    </w:p>
    <w:p w14:paraId="7BD92256" w14:textId="69507CD5" w:rsidR="00BC2CE5" w:rsidRDefault="00BC2CE5" w:rsidP="00BC2CE5">
      <w:pPr>
        <w:shd w:val="clear" w:color="auto" w:fill="FFFFFF"/>
        <w:spacing w:line="270" w:lineRule="atLeast"/>
        <w:rPr>
          <w:rFonts w:ascii="Arial" w:hAnsi="Arial" w:cs="Arial"/>
          <w:b/>
          <w:bCs/>
          <w:color w:val="46464E"/>
          <w:sz w:val="21"/>
          <w:szCs w:val="21"/>
        </w:rPr>
      </w:pPr>
      <w:r>
        <w:rPr>
          <w:rStyle w:val="details-primary-position"/>
          <w:rFonts w:ascii="Arial" w:hAnsi="Arial" w:cs="Arial"/>
          <w:b/>
          <w:bCs/>
          <w:color w:val="46464E"/>
          <w:sz w:val="21"/>
          <w:szCs w:val="21"/>
        </w:rPr>
        <w:t>Resident Assistant</w:t>
      </w:r>
      <w:r>
        <w:rPr>
          <w:rStyle w:val="details-primary-position"/>
          <w:rFonts w:ascii="Arial" w:hAnsi="Arial" w:cs="Arial"/>
          <w:b/>
          <w:bCs/>
          <w:color w:val="46464E"/>
          <w:sz w:val="21"/>
          <w:szCs w:val="21"/>
        </w:rPr>
        <w:t xml:space="preserve"> </w:t>
      </w:r>
      <w:r>
        <w:rPr>
          <w:rStyle w:val="vertical-seprator"/>
          <w:rFonts w:ascii="Arial" w:hAnsi="Arial" w:cs="Arial"/>
          <w:b/>
          <w:bCs/>
          <w:color w:val="46464E"/>
          <w:sz w:val="21"/>
          <w:szCs w:val="21"/>
        </w:rPr>
        <w:t>|</w:t>
      </w:r>
      <w:r>
        <w:rPr>
          <w:rStyle w:val="vertical-seprator"/>
          <w:rFonts w:ascii="Arial" w:hAnsi="Arial" w:cs="Arial"/>
          <w:b/>
          <w:bCs/>
          <w:color w:val="46464E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46464E"/>
          <w:sz w:val="21"/>
          <w:szCs w:val="21"/>
        </w:rPr>
        <w:t>American University of Nigeria</w:t>
      </w:r>
    </w:p>
    <w:p w14:paraId="540740BE" w14:textId="483768B4" w:rsidR="00BC2CE5" w:rsidRDefault="00BC2CE5" w:rsidP="00BC2CE5">
      <w:pPr>
        <w:shd w:val="clear" w:color="auto" w:fill="FFFFFF"/>
        <w:spacing w:line="270" w:lineRule="atLeast"/>
        <w:rPr>
          <w:rFonts w:ascii="Arial" w:hAnsi="Arial" w:cs="Arial"/>
          <w:color w:val="46464E"/>
          <w:sz w:val="21"/>
          <w:szCs w:val="21"/>
        </w:rPr>
      </w:pPr>
      <w:r>
        <w:rPr>
          <w:rFonts w:ascii="Arial" w:hAnsi="Arial" w:cs="Arial"/>
          <w:color w:val="46464E"/>
          <w:sz w:val="21"/>
          <w:szCs w:val="21"/>
        </w:rPr>
        <w:t>August 2019 - December 2021</w:t>
      </w:r>
    </w:p>
    <w:p w14:paraId="1226679F" w14:textId="77777777" w:rsidR="00BC2CE5" w:rsidRPr="00AE2218" w:rsidRDefault="00BC2CE5" w:rsidP="00BC2CE5">
      <w:pPr>
        <w:pStyle w:val="ListParagraph"/>
        <w:numPr>
          <w:ilvl w:val="0"/>
          <w:numId w:val="27"/>
        </w:num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E2218">
        <w:rPr>
          <w:rFonts w:ascii="Arial" w:hAnsi="Arial" w:cs="Arial"/>
          <w:sz w:val="21"/>
          <w:szCs w:val="21"/>
        </w:rPr>
        <w:lastRenderedPageBreak/>
        <w:t>Implemented and enforced university and campus housing policies</w:t>
      </w:r>
    </w:p>
    <w:p w14:paraId="66620784" w14:textId="77777777" w:rsidR="00BC2CE5" w:rsidRPr="00AE2218" w:rsidRDefault="00BC2CE5" w:rsidP="00BC2CE5">
      <w:pPr>
        <w:pStyle w:val="ListParagraph"/>
        <w:numPr>
          <w:ilvl w:val="0"/>
          <w:numId w:val="27"/>
        </w:num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E2218">
        <w:rPr>
          <w:rFonts w:ascii="Arial" w:hAnsi="Arial" w:cs="Arial"/>
          <w:sz w:val="21"/>
          <w:szCs w:val="21"/>
        </w:rPr>
        <w:t>Counselled peers on career, academic and personal concerns</w:t>
      </w:r>
    </w:p>
    <w:p w14:paraId="59C73B1A" w14:textId="77777777" w:rsidR="00BC2CE5" w:rsidRPr="00AE2218" w:rsidRDefault="00BC2CE5" w:rsidP="00BC2CE5">
      <w:pPr>
        <w:pStyle w:val="ListParagraph"/>
        <w:numPr>
          <w:ilvl w:val="0"/>
          <w:numId w:val="27"/>
        </w:num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E2218">
        <w:rPr>
          <w:rFonts w:ascii="Arial" w:hAnsi="Arial" w:cs="Arial"/>
          <w:sz w:val="21"/>
          <w:szCs w:val="21"/>
        </w:rPr>
        <w:t>Developed rapport to create safe and trusting environment for care</w:t>
      </w:r>
    </w:p>
    <w:p w14:paraId="4B3340B7" w14:textId="77777777" w:rsidR="00BC2CE5" w:rsidRPr="00AE2218" w:rsidRDefault="00BC2CE5" w:rsidP="00BC2CE5">
      <w:pPr>
        <w:pStyle w:val="ListParagraph"/>
        <w:numPr>
          <w:ilvl w:val="0"/>
          <w:numId w:val="27"/>
        </w:num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E2218">
        <w:rPr>
          <w:rFonts w:ascii="Arial" w:hAnsi="Arial" w:cs="Arial"/>
          <w:sz w:val="21"/>
          <w:szCs w:val="21"/>
        </w:rPr>
        <w:t>Mediated and conflicts to achieve peaceful and fair resolutions</w:t>
      </w:r>
    </w:p>
    <w:p w14:paraId="08469862" w14:textId="77777777" w:rsidR="00BC2CE5" w:rsidRPr="00AE2218" w:rsidRDefault="00BC2CE5" w:rsidP="00BC2CE5">
      <w:pPr>
        <w:pStyle w:val="ListParagraph"/>
        <w:numPr>
          <w:ilvl w:val="0"/>
          <w:numId w:val="27"/>
        </w:num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E2218">
        <w:rPr>
          <w:rFonts w:ascii="Arial" w:hAnsi="Arial" w:cs="Arial"/>
          <w:sz w:val="21"/>
          <w:szCs w:val="21"/>
        </w:rPr>
        <w:t>Created and implemented social, educational and recreational programs for residents</w:t>
      </w:r>
    </w:p>
    <w:p w14:paraId="17508A4C" w14:textId="77777777" w:rsidR="00BC2CE5" w:rsidRPr="00AE2218" w:rsidRDefault="00BC2CE5" w:rsidP="00BC2CE5">
      <w:pPr>
        <w:pStyle w:val="ListParagraph"/>
        <w:numPr>
          <w:ilvl w:val="0"/>
          <w:numId w:val="27"/>
        </w:num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E2218">
        <w:rPr>
          <w:rFonts w:ascii="Arial" w:hAnsi="Arial" w:cs="Arial"/>
          <w:sz w:val="21"/>
          <w:szCs w:val="21"/>
        </w:rPr>
        <w:t>Assisted residents in preparing for activity and social programs</w:t>
      </w:r>
    </w:p>
    <w:p w14:paraId="07D63CE9" w14:textId="77777777" w:rsidR="00BC2CE5" w:rsidRPr="00AE2218" w:rsidRDefault="00BC2CE5" w:rsidP="00BC2CE5">
      <w:pPr>
        <w:pStyle w:val="ListParagraph"/>
        <w:numPr>
          <w:ilvl w:val="0"/>
          <w:numId w:val="27"/>
        </w:num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E2218">
        <w:rPr>
          <w:rFonts w:ascii="Arial" w:hAnsi="Arial" w:cs="Arial"/>
          <w:sz w:val="21"/>
          <w:szCs w:val="21"/>
        </w:rPr>
        <w:t>Responded to room transfers, incident reports and maintenance requests</w:t>
      </w:r>
    </w:p>
    <w:p w14:paraId="40EB6C12" w14:textId="77777777" w:rsidR="00BC2CE5" w:rsidRPr="00AE2218" w:rsidRDefault="00BC2CE5" w:rsidP="00BC2CE5">
      <w:pPr>
        <w:pStyle w:val="ListParagraph"/>
        <w:numPr>
          <w:ilvl w:val="0"/>
          <w:numId w:val="27"/>
        </w:num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E2218">
        <w:rPr>
          <w:rFonts w:ascii="Arial" w:hAnsi="Arial" w:cs="Arial"/>
          <w:sz w:val="21"/>
          <w:szCs w:val="21"/>
        </w:rPr>
        <w:t>Attended, participated and contributed to monthly staff meetings addressing resident needs</w:t>
      </w:r>
    </w:p>
    <w:p w14:paraId="229DB593" w14:textId="77777777" w:rsidR="00BC2CE5" w:rsidRPr="00AE2218" w:rsidRDefault="00BC2CE5" w:rsidP="00BC2CE5">
      <w:pPr>
        <w:pStyle w:val="ListParagraph"/>
        <w:numPr>
          <w:ilvl w:val="0"/>
          <w:numId w:val="27"/>
        </w:num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E2218">
        <w:rPr>
          <w:rFonts w:ascii="Arial" w:hAnsi="Arial" w:cs="Arial"/>
          <w:sz w:val="21"/>
          <w:szCs w:val="21"/>
        </w:rPr>
        <w:t>Mentored and supervised groups of residents on on-site and off-site environments</w:t>
      </w:r>
    </w:p>
    <w:p w14:paraId="174B8360" w14:textId="77777777" w:rsidR="00BC2CE5" w:rsidRPr="00AE2218" w:rsidRDefault="00BC2CE5" w:rsidP="00BC2CE5">
      <w:pPr>
        <w:pStyle w:val="ListParagraph"/>
        <w:numPr>
          <w:ilvl w:val="0"/>
          <w:numId w:val="27"/>
        </w:num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E2218">
        <w:rPr>
          <w:rFonts w:ascii="Arial" w:hAnsi="Arial" w:cs="Arial"/>
          <w:sz w:val="21"/>
          <w:szCs w:val="21"/>
        </w:rPr>
        <w:t>Supervised daily activities and provided assistance to staff</w:t>
      </w:r>
    </w:p>
    <w:p w14:paraId="46FBAB7A" w14:textId="77777777" w:rsidR="00BC2CE5" w:rsidRPr="00AE2218" w:rsidRDefault="00BC2CE5" w:rsidP="00BC2CE5">
      <w:pPr>
        <w:pStyle w:val="ListParagraph"/>
        <w:numPr>
          <w:ilvl w:val="0"/>
          <w:numId w:val="27"/>
        </w:num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E2218">
        <w:rPr>
          <w:rFonts w:ascii="Arial" w:hAnsi="Arial" w:cs="Arial"/>
          <w:sz w:val="21"/>
          <w:szCs w:val="21"/>
        </w:rPr>
        <w:t>Maintained clean, safe and well-organized patient environment</w:t>
      </w:r>
    </w:p>
    <w:p w14:paraId="3FEE4A9A" w14:textId="77777777" w:rsidR="00BC2CE5" w:rsidRPr="00AE2218" w:rsidRDefault="00BC2CE5" w:rsidP="00BC2CE5">
      <w:pPr>
        <w:pStyle w:val="ListParagraph"/>
        <w:numPr>
          <w:ilvl w:val="0"/>
          <w:numId w:val="27"/>
        </w:num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E2218">
        <w:rPr>
          <w:rFonts w:ascii="Arial" w:hAnsi="Arial" w:cs="Arial"/>
          <w:sz w:val="21"/>
          <w:szCs w:val="21"/>
        </w:rPr>
        <w:t>Facilitated floor meetings to discuss concerns, review complaints and convey information about policy changes</w:t>
      </w:r>
    </w:p>
    <w:p w14:paraId="33B0C346" w14:textId="77777777" w:rsidR="00BC2CE5" w:rsidRPr="00AE2218" w:rsidRDefault="00BC2CE5" w:rsidP="00BC2CE5">
      <w:pPr>
        <w:pStyle w:val="ListParagraph"/>
        <w:numPr>
          <w:ilvl w:val="0"/>
          <w:numId w:val="27"/>
        </w:num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E2218">
        <w:rPr>
          <w:rFonts w:ascii="Arial" w:hAnsi="Arial" w:cs="Arial"/>
          <w:sz w:val="21"/>
          <w:szCs w:val="21"/>
        </w:rPr>
        <w:t>Promoted positive relations between residents and staff</w:t>
      </w:r>
    </w:p>
    <w:p w14:paraId="24ED4480" w14:textId="7E8A71C8" w:rsidR="00FC113D" w:rsidRPr="00FC113D" w:rsidRDefault="001B5662" w:rsidP="00FC113D">
      <w:pPr>
        <w:pStyle w:val="SectionHeading"/>
      </w:pPr>
      <w:r>
        <w:t>Skills</w:t>
      </w:r>
    </w:p>
    <w:p w14:paraId="3D699A3F" w14:textId="77777777" w:rsidR="00FC113D" w:rsidRPr="002A6823" w:rsidRDefault="00FC113D" w:rsidP="006C37F0">
      <w:pPr>
        <w:spacing w:afterLines="60" w:after="144"/>
        <w:rPr>
          <w:rFonts w:ascii="Arial" w:hAnsi="Arial" w:cs="Arial"/>
          <w:sz w:val="21"/>
          <w:szCs w:val="21"/>
        </w:rPr>
      </w:pPr>
      <w:r w:rsidRPr="002A6823">
        <w:rPr>
          <w:rFonts w:ascii="Arial" w:hAnsi="Arial" w:cs="Arial"/>
          <w:sz w:val="21"/>
          <w:szCs w:val="21"/>
        </w:rPr>
        <w:t>Programming</w:t>
      </w:r>
    </w:p>
    <w:p w14:paraId="174F4220" w14:textId="6C996ACD" w:rsidR="00FC113D" w:rsidRPr="002A6823" w:rsidRDefault="0092524D" w:rsidP="00FC113D">
      <w:pPr>
        <w:pStyle w:val="ListParagraph"/>
        <w:numPr>
          <w:ilvl w:val="0"/>
          <w:numId w:val="5"/>
        </w:numPr>
        <w:spacing w:afterLines="60" w:after="144" w:line="240" w:lineRule="auto"/>
        <w:rPr>
          <w:rFonts w:ascii="Arial" w:hAnsi="Arial" w:cs="Arial"/>
          <w:sz w:val="21"/>
          <w:szCs w:val="21"/>
        </w:rPr>
      </w:pPr>
      <w:r w:rsidRPr="002A6823">
        <w:rPr>
          <w:rFonts w:ascii="Arial" w:hAnsi="Arial" w:cs="Arial"/>
          <w:sz w:val="21"/>
          <w:szCs w:val="21"/>
        </w:rPr>
        <w:t>HTML</w:t>
      </w:r>
    </w:p>
    <w:p w14:paraId="54A3283E" w14:textId="3EBCE0FD" w:rsidR="0092524D" w:rsidRPr="002A6823" w:rsidRDefault="0092524D" w:rsidP="00FC113D">
      <w:pPr>
        <w:pStyle w:val="ListParagraph"/>
        <w:numPr>
          <w:ilvl w:val="0"/>
          <w:numId w:val="5"/>
        </w:numPr>
        <w:spacing w:afterLines="60" w:after="144" w:line="240" w:lineRule="auto"/>
        <w:rPr>
          <w:rFonts w:ascii="Arial" w:hAnsi="Arial" w:cs="Arial"/>
          <w:sz w:val="21"/>
          <w:szCs w:val="21"/>
        </w:rPr>
      </w:pPr>
      <w:r w:rsidRPr="002A6823">
        <w:rPr>
          <w:rFonts w:ascii="Arial" w:hAnsi="Arial" w:cs="Arial"/>
          <w:sz w:val="21"/>
          <w:szCs w:val="21"/>
        </w:rPr>
        <w:t>CSS</w:t>
      </w:r>
    </w:p>
    <w:p w14:paraId="56A873EE" w14:textId="77777777" w:rsidR="00FC113D" w:rsidRPr="002A6823" w:rsidRDefault="00FC113D" w:rsidP="00FC113D">
      <w:pPr>
        <w:pStyle w:val="ListParagraph"/>
        <w:numPr>
          <w:ilvl w:val="0"/>
          <w:numId w:val="5"/>
        </w:numPr>
        <w:spacing w:afterLines="60" w:after="144" w:line="240" w:lineRule="auto"/>
        <w:rPr>
          <w:rFonts w:ascii="Arial" w:hAnsi="Arial" w:cs="Arial"/>
          <w:sz w:val="21"/>
          <w:szCs w:val="21"/>
        </w:rPr>
      </w:pPr>
      <w:r w:rsidRPr="002A6823">
        <w:rPr>
          <w:rFonts w:ascii="Arial" w:hAnsi="Arial" w:cs="Arial"/>
          <w:sz w:val="21"/>
          <w:szCs w:val="21"/>
        </w:rPr>
        <w:t>JavaScript</w:t>
      </w:r>
    </w:p>
    <w:p w14:paraId="1774550B" w14:textId="77777777" w:rsidR="00FC113D" w:rsidRPr="002A6823" w:rsidRDefault="00FC113D" w:rsidP="00FC113D">
      <w:pPr>
        <w:pStyle w:val="ListParagraph"/>
        <w:numPr>
          <w:ilvl w:val="0"/>
          <w:numId w:val="5"/>
        </w:numPr>
        <w:spacing w:afterLines="60" w:after="144" w:line="240" w:lineRule="auto"/>
        <w:rPr>
          <w:rFonts w:ascii="Arial" w:hAnsi="Arial" w:cs="Arial"/>
          <w:sz w:val="21"/>
          <w:szCs w:val="21"/>
        </w:rPr>
      </w:pPr>
      <w:r w:rsidRPr="002A6823">
        <w:rPr>
          <w:rFonts w:ascii="Arial" w:hAnsi="Arial" w:cs="Arial"/>
          <w:sz w:val="21"/>
          <w:szCs w:val="21"/>
        </w:rPr>
        <w:t>Java</w:t>
      </w:r>
    </w:p>
    <w:p w14:paraId="64EF49D5" w14:textId="77777777" w:rsidR="00FC113D" w:rsidRPr="002A6823" w:rsidRDefault="00FC113D" w:rsidP="006C37F0">
      <w:pPr>
        <w:spacing w:afterLines="60" w:after="144"/>
        <w:rPr>
          <w:rFonts w:ascii="Arial" w:hAnsi="Arial" w:cs="Arial"/>
          <w:sz w:val="21"/>
          <w:szCs w:val="21"/>
        </w:rPr>
      </w:pPr>
      <w:r w:rsidRPr="002A6823">
        <w:rPr>
          <w:rFonts w:ascii="Arial" w:hAnsi="Arial" w:cs="Arial"/>
          <w:sz w:val="21"/>
          <w:szCs w:val="21"/>
        </w:rPr>
        <w:t>Libraries &amp; Frameworks</w:t>
      </w:r>
    </w:p>
    <w:p w14:paraId="4AF04B1E" w14:textId="77777777" w:rsidR="00FC113D" w:rsidRPr="002A6823" w:rsidRDefault="00FC113D" w:rsidP="00FC113D">
      <w:pPr>
        <w:pStyle w:val="ListParagraph"/>
        <w:numPr>
          <w:ilvl w:val="0"/>
          <w:numId w:val="6"/>
        </w:numPr>
        <w:spacing w:afterLines="60" w:after="144" w:line="240" w:lineRule="auto"/>
        <w:rPr>
          <w:rFonts w:ascii="Arial" w:hAnsi="Arial" w:cs="Arial"/>
          <w:sz w:val="21"/>
          <w:szCs w:val="21"/>
        </w:rPr>
      </w:pPr>
      <w:r w:rsidRPr="002A6823">
        <w:rPr>
          <w:rFonts w:ascii="Arial" w:hAnsi="Arial" w:cs="Arial"/>
          <w:sz w:val="21"/>
          <w:szCs w:val="21"/>
        </w:rPr>
        <w:t>Bootstrap</w:t>
      </w:r>
    </w:p>
    <w:p w14:paraId="7F7E9676" w14:textId="250E27A0" w:rsidR="00FC113D" w:rsidRPr="002A6823" w:rsidRDefault="00FC113D" w:rsidP="00FC113D">
      <w:pPr>
        <w:pStyle w:val="ListParagraph"/>
        <w:numPr>
          <w:ilvl w:val="0"/>
          <w:numId w:val="6"/>
        </w:numPr>
        <w:spacing w:afterLines="60" w:after="144" w:line="240" w:lineRule="auto"/>
        <w:rPr>
          <w:rFonts w:ascii="Arial" w:hAnsi="Arial" w:cs="Arial"/>
          <w:sz w:val="21"/>
          <w:szCs w:val="21"/>
        </w:rPr>
      </w:pPr>
      <w:proofErr w:type="spellStart"/>
      <w:r w:rsidRPr="002A6823">
        <w:rPr>
          <w:rFonts w:ascii="Arial" w:hAnsi="Arial" w:cs="Arial"/>
          <w:sz w:val="21"/>
          <w:szCs w:val="21"/>
        </w:rPr>
        <w:t>JQuery</w:t>
      </w:r>
      <w:proofErr w:type="spellEnd"/>
    </w:p>
    <w:p w14:paraId="2B12DBD3" w14:textId="76CB8694" w:rsidR="0092524D" w:rsidRPr="002A6823" w:rsidRDefault="0092524D" w:rsidP="00FC113D">
      <w:pPr>
        <w:pStyle w:val="ListParagraph"/>
        <w:numPr>
          <w:ilvl w:val="0"/>
          <w:numId w:val="6"/>
        </w:numPr>
        <w:spacing w:afterLines="60" w:after="144" w:line="240" w:lineRule="auto"/>
        <w:rPr>
          <w:rFonts w:ascii="Arial" w:hAnsi="Arial" w:cs="Arial"/>
          <w:sz w:val="21"/>
          <w:szCs w:val="21"/>
        </w:rPr>
      </w:pPr>
      <w:r w:rsidRPr="002A6823">
        <w:rPr>
          <w:rFonts w:ascii="Arial" w:hAnsi="Arial" w:cs="Arial"/>
          <w:sz w:val="21"/>
          <w:szCs w:val="21"/>
        </w:rPr>
        <w:t>React JS</w:t>
      </w:r>
    </w:p>
    <w:p w14:paraId="7A963133" w14:textId="77777777" w:rsidR="00FC113D" w:rsidRPr="002A6823" w:rsidRDefault="00FC113D" w:rsidP="006C37F0">
      <w:pPr>
        <w:spacing w:afterLines="60" w:after="144"/>
        <w:rPr>
          <w:rFonts w:ascii="Arial" w:hAnsi="Arial" w:cs="Arial"/>
          <w:sz w:val="21"/>
          <w:szCs w:val="21"/>
        </w:rPr>
      </w:pPr>
      <w:r w:rsidRPr="002A6823">
        <w:rPr>
          <w:rFonts w:ascii="Arial" w:hAnsi="Arial" w:cs="Arial"/>
          <w:sz w:val="21"/>
          <w:szCs w:val="21"/>
        </w:rPr>
        <w:t>Prototyping</w:t>
      </w:r>
    </w:p>
    <w:p w14:paraId="6EEA66B6" w14:textId="4430A565" w:rsidR="00FC113D" w:rsidRPr="002A6823" w:rsidRDefault="00FC113D" w:rsidP="00FC113D">
      <w:pPr>
        <w:pStyle w:val="ListParagraph"/>
        <w:numPr>
          <w:ilvl w:val="0"/>
          <w:numId w:val="6"/>
        </w:numPr>
        <w:spacing w:afterLines="60" w:after="144" w:line="240" w:lineRule="auto"/>
        <w:rPr>
          <w:rFonts w:ascii="Arial" w:hAnsi="Arial" w:cs="Arial"/>
          <w:sz w:val="21"/>
          <w:szCs w:val="21"/>
        </w:rPr>
      </w:pPr>
      <w:r w:rsidRPr="002A6823">
        <w:rPr>
          <w:rFonts w:ascii="Arial" w:hAnsi="Arial" w:cs="Arial"/>
          <w:sz w:val="21"/>
          <w:szCs w:val="21"/>
        </w:rPr>
        <w:t>Adobe XD</w:t>
      </w:r>
    </w:p>
    <w:p w14:paraId="1945E8BD" w14:textId="4914264D" w:rsidR="0092524D" w:rsidRPr="002A6823" w:rsidRDefault="0092524D" w:rsidP="00FC113D">
      <w:pPr>
        <w:pStyle w:val="ListParagraph"/>
        <w:numPr>
          <w:ilvl w:val="0"/>
          <w:numId w:val="6"/>
        </w:numPr>
        <w:spacing w:afterLines="60" w:after="144" w:line="240" w:lineRule="auto"/>
        <w:rPr>
          <w:rFonts w:ascii="Arial" w:hAnsi="Arial" w:cs="Arial"/>
          <w:sz w:val="21"/>
          <w:szCs w:val="21"/>
        </w:rPr>
      </w:pPr>
      <w:r w:rsidRPr="002A6823">
        <w:rPr>
          <w:rFonts w:ascii="Arial" w:hAnsi="Arial" w:cs="Arial"/>
          <w:sz w:val="21"/>
          <w:szCs w:val="21"/>
        </w:rPr>
        <w:t>Figma</w:t>
      </w:r>
    </w:p>
    <w:p w14:paraId="04CFD56F" w14:textId="682D015A" w:rsidR="00DC174A" w:rsidRDefault="00DC174A" w:rsidP="00BF7B0E">
      <w:pPr>
        <w:pStyle w:val="ListParagraph"/>
        <w:ind w:left="432"/>
      </w:pPr>
    </w:p>
    <w:p w14:paraId="343BC33D" w14:textId="77777777" w:rsidR="00DC174A" w:rsidRDefault="00DC174A">
      <w:pPr>
        <w:spacing w:line="276" w:lineRule="auto"/>
      </w:pPr>
    </w:p>
    <w:sectPr w:rsidR="00DC174A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EA528" w14:textId="77777777" w:rsidR="00BE5230" w:rsidRDefault="00BE5230">
      <w:pPr>
        <w:spacing w:after="0" w:line="240" w:lineRule="auto"/>
      </w:pPr>
      <w:r>
        <w:separator/>
      </w:r>
    </w:p>
  </w:endnote>
  <w:endnote w:type="continuationSeparator" w:id="0">
    <w:p w14:paraId="2E5DEDC5" w14:textId="77777777" w:rsidR="00BE5230" w:rsidRDefault="00BE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C2F91" w14:textId="77777777" w:rsidR="00DC174A" w:rsidRDefault="001B5662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C9C213" wp14:editId="59273F1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D6340A8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1AC8702" wp14:editId="62C44B4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C79A589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F884CFE" wp14:editId="4AFE653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A364DEE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514996F4" w14:textId="77777777" w:rsidR="00DC174A" w:rsidRDefault="001B5662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7DF0FC" wp14:editId="2692ACA5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F66B455" w14:textId="77777777" w:rsidR="00DC174A" w:rsidRDefault="001B5662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1C7DF0F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" filled="f" stroked="f" strokeweight=".5pt">
              <v:textbox style="layout-flow:vertical;mso-fit-shape-to-text:t" inset="0,0,0,0">
                <w:txbxContent>
                  <w:p w14:paraId="3F66B455" w14:textId="77777777" w:rsidR="00DC174A" w:rsidRDefault="001B5662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09321" w14:textId="77777777" w:rsidR="00BE5230" w:rsidRDefault="00BE5230">
      <w:pPr>
        <w:spacing w:after="0" w:line="240" w:lineRule="auto"/>
      </w:pPr>
      <w:r>
        <w:separator/>
      </w:r>
    </w:p>
  </w:footnote>
  <w:footnote w:type="continuationSeparator" w:id="0">
    <w:p w14:paraId="6F114C87" w14:textId="77777777" w:rsidR="00BE5230" w:rsidRDefault="00BE5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81DAD" w14:textId="77777777" w:rsidR="00DC174A" w:rsidRDefault="001B5662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3F5F926" wp14:editId="6E64246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1F8DDBB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2D4ADEE" wp14:editId="04212D5A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59A56F5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7D5776B" wp14:editId="2352ED4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A10349F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6067645D" w14:textId="77777777" w:rsidR="00DC174A" w:rsidRDefault="00DC17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2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B07FD"/>
    <w:multiLevelType w:val="hybridMultilevel"/>
    <w:tmpl w:val="03C8743C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0E844C0"/>
    <w:multiLevelType w:val="hybridMultilevel"/>
    <w:tmpl w:val="6494E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3948"/>
    <w:multiLevelType w:val="hybridMultilevel"/>
    <w:tmpl w:val="5B228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25E39"/>
    <w:multiLevelType w:val="hybridMultilevel"/>
    <w:tmpl w:val="E83A7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82AF1"/>
    <w:multiLevelType w:val="hybridMultilevel"/>
    <w:tmpl w:val="4CD2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7A8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C328D"/>
    <w:multiLevelType w:val="hybridMultilevel"/>
    <w:tmpl w:val="0620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854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A0D3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D7B75"/>
    <w:multiLevelType w:val="hybridMultilevel"/>
    <w:tmpl w:val="3522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055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5388B"/>
    <w:multiLevelType w:val="hybridMultilevel"/>
    <w:tmpl w:val="C796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7D115C"/>
    <w:multiLevelType w:val="hybridMultilevel"/>
    <w:tmpl w:val="4BA6B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561B1"/>
    <w:multiLevelType w:val="hybridMultilevel"/>
    <w:tmpl w:val="3C747B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77DA7"/>
    <w:multiLevelType w:val="hybridMultilevel"/>
    <w:tmpl w:val="9720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D7F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51716"/>
    <w:multiLevelType w:val="hybridMultilevel"/>
    <w:tmpl w:val="AAD2B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2D63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6254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FE3E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7333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3C6565"/>
    <w:multiLevelType w:val="hybridMultilevel"/>
    <w:tmpl w:val="65B4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930FD"/>
    <w:multiLevelType w:val="hybridMultilevel"/>
    <w:tmpl w:val="1926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F94E25"/>
    <w:multiLevelType w:val="hybridMultilevel"/>
    <w:tmpl w:val="627E1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D5E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549313">
    <w:abstractNumId w:val="26"/>
  </w:num>
  <w:num w:numId="2" w16cid:durableId="518203901">
    <w:abstractNumId w:val="11"/>
  </w:num>
  <w:num w:numId="3" w16cid:durableId="61173570">
    <w:abstractNumId w:val="14"/>
  </w:num>
  <w:num w:numId="4" w16cid:durableId="1341270799">
    <w:abstractNumId w:val="1"/>
  </w:num>
  <w:num w:numId="5" w16cid:durableId="1775246194">
    <w:abstractNumId w:val="3"/>
  </w:num>
  <w:num w:numId="6" w16cid:durableId="595288423">
    <w:abstractNumId w:val="27"/>
  </w:num>
  <w:num w:numId="7" w16cid:durableId="1324820112">
    <w:abstractNumId w:val="15"/>
  </w:num>
  <w:num w:numId="8" w16cid:durableId="290018944">
    <w:abstractNumId w:val="4"/>
  </w:num>
  <w:num w:numId="9" w16cid:durableId="1124082789">
    <w:abstractNumId w:val="28"/>
  </w:num>
  <w:num w:numId="10" w16cid:durableId="1752694863">
    <w:abstractNumId w:val="0"/>
  </w:num>
  <w:num w:numId="11" w16cid:durableId="14890462">
    <w:abstractNumId w:val="9"/>
  </w:num>
  <w:num w:numId="12" w16cid:durableId="1459184439">
    <w:abstractNumId w:val="10"/>
  </w:num>
  <w:num w:numId="13" w16cid:durableId="563493494">
    <w:abstractNumId w:val="25"/>
  </w:num>
  <w:num w:numId="14" w16cid:durableId="1344939837">
    <w:abstractNumId w:val="19"/>
  </w:num>
  <w:num w:numId="15" w16cid:durableId="1717122056">
    <w:abstractNumId w:val="5"/>
  </w:num>
  <w:num w:numId="16" w16cid:durableId="2040275659">
    <w:abstractNumId w:val="16"/>
  </w:num>
  <w:num w:numId="17" w16cid:durableId="759831800">
    <w:abstractNumId w:val="2"/>
  </w:num>
  <w:num w:numId="18" w16cid:durableId="611059503">
    <w:abstractNumId w:val="13"/>
  </w:num>
  <w:num w:numId="19" w16cid:durableId="444815418">
    <w:abstractNumId w:val="22"/>
  </w:num>
  <w:num w:numId="20" w16cid:durableId="214977600">
    <w:abstractNumId w:val="12"/>
  </w:num>
  <w:num w:numId="21" w16cid:durableId="1709841657">
    <w:abstractNumId w:val="21"/>
  </w:num>
  <w:num w:numId="22" w16cid:durableId="1179852895">
    <w:abstractNumId w:val="20"/>
  </w:num>
  <w:num w:numId="23" w16cid:durableId="290717961">
    <w:abstractNumId w:val="23"/>
  </w:num>
  <w:num w:numId="24" w16cid:durableId="2035185807">
    <w:abstractNumId w:val="18"/>
  </w:num>
  <w:num w:numId="25" w16cid:durableId="232351614">
    <w:abstractNumId w:val="6"/>
  </w:num>
  <w:num w:numId="26" w16cid:durableId="530529471">
    <w:abstractNumId w:val="8"/>
  </w:num>
  <w:num w:numId="27" w16cid:durableId="677539592">
    <w:abstractNumId w:val="17"/>
  </w:num>
  <w:num w:numId="28" w16cid:durableId="1490487482">
    <w:abstractNumId w:val="24"/>
  </w:num>
  <w:num w:numId="29" w16cid:durableId="17047891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17"/>
    <w:rsid w:val="0002570F"/>
    <w:rsid w:val="000F3CE9"/>
    <w:rsid w:val="00115F59"/>
    <w:rsid w:val="001A5C4A"/>
    <w:rsid w:val="001B5662"/>
    <w:rsid w:val="0021457D"/>
    <w:rsid w:val="00217C55"/>
    <w:rsid w:val="00226A5D"/>
    <w:rsid w:val="002A6823"/>
    <w:rsid w:val="002B1333"/>
    <w:rsid w:val="003B70F8"/>
    <w:rsid w:val="003C036D"/>
    <w:rsid w:val="00422DA6"/>
    <w:rsid w:val="00486B55"/>
    <w:rsid w:val="00591AEE"/>
    <w:rsid w:val="0063277E"/>
    <w:rsid w:val="00672AC6"/>
    <w:rsid w:val="007268BD"/>
    <w:rsid w:val="007837EC"/>
    <w:rsid w:val="007878DF"/>
    <w:rsid w:val="00924663"/>
    <w:rsid w:val="0092524D"/>
    <w:rsid w:val="009A33DF"/>
    <w:rsid w:val="009B0C29"/>
    <w:rsid w:val="00A142BC"/>
    <w:rsid w:val="00A25215"/>
    <w:rsid w:val="00A37264"/>
    <w:rsid w:val="00A760E2"/>
    <w:rsid w:val="00A95B20"/>
    <w:rsid w:val="00AC0665"/>
    <w:rsid w:val="00AE2218"/>
    <w:rsid w:val="00AE7025"/>
    <w:rsid w:val="00B839FD"/>
    <w:rsid w:val="00BA3188"/>
    <w:rsid w:val="00BC2CE5"/>
    <w:rsid w:val="00BE5230"/>
    <w:rsid w:val="00BF7B0E"/>
    <w:rsid w:val="00C46708"/>
    <w:rsid w:val="00C8648B"/>
    <w:rsid w:val="00CD681D"/>
    <w:rsid w:val="00D86A17"/>
    <w:rsid w:val="00DB53B1"/>
    <w:rsid w:val="00DC174A"/>
    <w:rsid w:val="00DC4668"/>
    <w:rsid w:val="00E432DC"/>
    <w:rsid w:val="00E823AB"/>
    <w:rsid w:val="00F263C0"/>
    <w:rsid w:val="00F337F5"/>
    <w:rsid w:val="00FA02F4"/>
    <w:rsid w:val="00FC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748EF"/>
  <w15:docId w15:val="{DAEF226C-0FEA-4AC9-AC02-58EAEF6D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B0E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paragraph" w:customStyle="1" w:styleId="public-draftstyledefault-unorderedlistitem">
    <w:name w:val="public-draftstyledefault-unorderedlistitem"/>
    <w:basedOn w:val="Normal"/>
    <w:rsid w:val="0092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word">
    <w:name w:val="badword"/>
    <w:basedOn w:val="DefaultParagraphFont"/>
    <w:rsid w:val="00924663"/>
  </w:style>
  <w:style w:type="character" w:customStyle="1" w:styleId="details-primary-position">
    <w:name w:val="details-primary-position"/>
    <w:basedOn w:val="DefaultParagraphFont"/>
    <w:rsid w:val="00BC2CE5"/>
  </w:style>
  <w:style w:type="character" w:customStyle="1" w:styleId="vertical-seprator">
    <w:name w:val="vertical-seprator"/>
    <w:basedOn w:val="DefaultParagraphFont"/>
    <w:rsid w:val="00BC2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110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E1141C371344FE94291BC710F04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7F282-ED2B-4373-B85F-33C9A918C2C6}"/>
      </w:docPartPr>
      <w:docPartBody>
        <w:p w:rsidR="001269E7" w:rsidRDefault="00E16419">
          <w:pPr>
            <w:pStyle w:val="5EE1141C371344FE94291BC710F0409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1EF538611434CBAAE959CDDFEB88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23ED1-A2B9-404C-B221-6A89B93E80C9}"/>
      </w:docPartPr>
      <w:docPartBody>
        <w:p w:rsidR="001269E7" w:rsidRDefault="00E16419">
          <w:pPr>
            <w:pStyle w:val="21EF538611434CBAAE959CDDFEB88A1E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B244388CFDD940579FF6CB82D5750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8B011-87D6-4492-9A7A-3E67C851B274}"/>
      </w:docPartPr>
      <w:docPartBody>
        <w:p w:rsidR="001269E7" w:rsidRDefault="00E16419">
          <w:pPr>
            <w:pStyle w:val="B244388CFDD940579FF6CB82D575000F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49307EFD6B114FD9A9BA29502E485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035CA-6CBC-410C-AFDA-9636DC24C9E0}"/>
      </w:docPartPr>
      <w:docPartBody>
        <w:p w:rsidR="001269E7" w:rsidRDefault="00E16419">
          <w:pPr>
            <w:pStyle w:val="49307EFD6B114FD9A9BA29502E485E63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3BB844B60E834FF98AF82D2B3FA28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CD84E-281E-4D3F-A498-E799AFD51BA8}"/>
      </w:docPartPr>
      <w:docPartBody>
        <w:p w:rsidR="001269E7" w:rsidRDefault="00E16419">
          <w:pPr>
            <w:pStyle w:val="3BB844B60E834FF98AF82D2B3FA2883C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F32C4CA27D0343AA8582ADA640D4B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E8ECB-E8C5-40B6-AF8E-932A1874F24A}"/>
      </w:docPartPr>
      <w:docPartBody>
        <w:p w:rsidR="001269E7" w:rsidRDefault="00E16419">
          <w:pPr>
            <w:pStyle w:val="F32C4CA27D0343AA8582ADA640D4B025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19"/>
    <w:rsid w:val="001269E7"/>
    <w:rsid w:val="001B42EE"/>
    <w:rsid w:val="003055A1"/>
    <w:rsid w:val="004F2DE2"/>
    <w:rsid w:val="00E16419"/>
    <w:rsid w:val="00EB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5EE1141C371344FE94291BC710F0409B">
    <w:name w:val="5EE1141C371344FE94291BC710F0409B"/>
  </w:style>
  <w:style w:type="paragraph" w:customStyle="1" w:styleId="21EF538611434CBAAE959CDDFEB88A1E">
    <w:name w:val="21EF538611434CBAAE959CDDFEB88A1E"/>
  </w:style>
  <w:style w:type="paragraph" w:customStyle="1" w:styleId="B244388CFDD940579FF6CB82D575000F">
    <w:name w:val="B244388CFDD940579FF6CB82D575000F"/>
  </w:style>
  <w:style w:type="paragraph" w:customStyle="1" w:styleId="49307EFD6B114FD9A9BA29502E485E63">
    <w:name w:val="49307EFD6B114FD9A9BA29502E485E63"/>
  </w:style>
  <w:style w:type="paragraph" w:customStyle="1" w:styleId="3BB844B60E834FF98AF82D2B3FA2883C">
    <w:name w:val="3BB844B60E834FF98AF82D2B3FA2883C"/>
  </w:style>
  <w:style w:type="paragraph" w:customStyle="1" w:styleId="F32C4CA27D0343AA8582ADA640D4B025">
    <w:name w:val="F32C4CA27D0343AA8582ADA640D4B025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Lagos, Lagos. Nigeria</CompanyAddress>
  <CompanyPhone>(+234) 9099414441</CompanyPhone>
  <CompanyFax/>
  <CompanyEmail>Ayshamustapha99@gmail.com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04438DA-1B04-48D9-A64B-7C1AC8900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1</TotalTime>
  <Pages>3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 Mustapha</dc:creator>
  <cp:lastModifiedBy>Mustapha</cp:lastModifiedBy>
  <cp:revision>2</cp:revision>
  <dcterms:created xsi:type="dcterms:W3CDTF">2022-08-30T09:42:00Z</dcterms:created>
  <dcterms:modified xsi:type="dcterms:W3CDTF">2022-08-30T09:42:00Z</dcterms:modified>
</cp:coreProperties>
</file>